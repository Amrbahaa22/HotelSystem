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72"/>
          <w:szCs w:val="72"/>
        </w:rPr>
        <w:id w:val="89512093"/>
        <w:lock w:val="sdtContentLocked"/>
        <w:group/>
      </w:sdtPr>
      <w:sdtEndPr>
        <w:rPr>
          <w:rFonts w:asciiTheme="minorHAnsi" w:hAnsiTheme="minorHAnsi"/>
          <w:sz w:val="2"/>
          <w:szCs w:val="2"/>
        </w:rPr>
      </w:sdtEndPr>
      <w:sdtContent>
        <w:sdt>
          <w:sdtPr>
            <w:rPr>
              <w:rFonts w:asciiTheme="majorBidi" w:hAnsiTheme="majorBidi"/>
              <w:b w:val="0"/>
              <w:bCs w:val="0"/>
              <w:color w:val="auto"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9530C" w:rsidRPr="00BB37D4" w:rsidRDefault="00C12B86" w:rsidP="00C12B86">
              <w:pPr>
                <w:pStyle w:val="Publishwithline"/>
                <w:jc w:val="center"/>
                <w:rPr>
                  <w:rFonts w:asciiTheme="majorBidi" w:hAnsiTheme="majorBidi"/>
                  <w:b w:val="0"/>
                  <w:bCs w:val="0"/>
                  <w:color w:val="auto"/>
                  <w:sz w:val="72"/>
                  <w:szCs w:val="72"/>
                </w:rPr>
              </w:pPr>
              <w:r w:rsidRPr="00BB37D4">
                <w:rPr>
                  <w:rFonts w:asciiTheme="majorBidi" w:hAnsiTheme="majorBidi"/>
                  <w:b w:val="0"/>
                  <w:bCs w:val="0"/>
                  <w:color w:val="auto"/>
                  <w:sz w:val="72"/>
                  <w:szCs w:val="72"/>
                </w:rPr>
                <w:t xml:space="preserve">Hotel Reservation System </w:t>
              </w:r>
            </w:p>
          </w:sdtContent>
        </w:sdt>
        <w:p w:rsidR="0029530C" w:rsidRDefault="0029530C">
          <w:pPr>
            <w:pStyle w:val="underline"/>
          </w:pPr>
        </w:p>
        <w:p w:rsidR="0029530C" w:rsidRDefault="00161A12">
          <w:pPr>
            <w:pStyle w:val="PadderBetweenControlandBody"/>
          </w:pPr>
        </w:p>
      </w:sdtContent>
    </w:sdt>
    <w:p w:rsidR="006E680C" w:rsidRDefault="00632D04" w:rsidP="00632D04">
      <w:pPr>
        <w:pStyle w:val="Heading1"/>
        <w:numPr>
          <w:ilvl w:val="0"/>
          <w:numId w:val="42"/>
        </w:numPr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>Introduction</w:t>
      </w:r>
    </w:p>
    <w:p w:rsidR="00632D04" w:rsidRPr="00632D04" w:rsidRDefault="00632D04" w:rsidP="00632D04"/>
    <w:p w:rsidR="00BB37D4" w:rsidRDefault="006E680C" w:rsidP="00DA08E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632D04">
        <w:rPr>
          <w:sz w:val="48"/>
          <w:szCs w:val="48"/>
        </w:rPr>
        <w:t xml:space="preserve">1.1 </w:t>
      </w:r>
      <w:r w:rsidRPr="00483ED6">
        <w:rPr>
          <w:rFonts w:asciiTheme="majorHAnsi" w:hAnsiTheme="majorHAnsi" w:cstheme="majorHAnsi"/>
          <w:b/>
          <w:bCs/>
          <w:sz w:val="48"/>
          <w:szCs w:val="48"/>
        </w:rPr>
        <w:t>Purpose</w:t>
      </w:r>
    </w:p>
    <w:p w:rsidR="00A4714B" w:rsidRDefault="00C12B86" w:rsidP="00632D04">
      <w:pPr>
        <w:ind w:left="1440"/>
        <w:rPr>
          <w:sz w:val="40"/>
          <w:szCs w:val="40"/>
        </w:rPr>
      </w:pPr>
      <w:r w:rsidRPr="00F144CC">
        <w:rPr>
          <w:sz w:val="40"/>
          <w:szCs w:val="40"/>
        </w:rPr>
        <w:t xml:space="preserve">This System is for hotel reservation </w:t>
      </w:r>
      <w:r w:rsidR="00DA08EC" w:rsidRPr="00F144CC">
        <w:rPr>
          <w:sz w:val="40"/>
          <w:szCs w:val="40"/>
        </w:rPr>
        <w:t xml:space="preserve">and </w:t>
      </w:r>
      <w:r w:rsidR="00DA08EC">
        <w:rPr>
          <w:sz w:val="40"/>
          <w:szCs w:val="40"/>
        </w:rPr>
        <w:t>make</w:t>
      </w:r>
      <w:r w:rsidR="00151E17">
        <w:rPr>
          <w:sz w:val="40"/>
          <w:szCs w:val="40"/>
        </w:rPr>
        <w:t xml:space="preserve"> it </w:t>
      </w:r>
      <w:r w:rsidR="00DA08EC">
        <w:rPr>
          <w:sz w:val="40"/>
          <w:szCs w:val="40"/>
        </w:rPr>
        <w:t xml:space="preserve">as easy </w:t>
      </w:r>
      <w:r w:rsidR="00DA08EC" w:rsidRPr="00F144CC">
        <w:rPr>
          <w:sz w:val="40"/>
          <w:szCs w:val="40"/>
        </w:rPr>
        <w:t>on</w:t>
      </w:r>
      <w:r w:rsidR="00DA08EC">
        <w:rPr>
          <w:sz w:val="40"/>
          <w:szCs w:val="40"/>
        </w:rPr>
        <w:t xml:space="preserve"> customers as possible</w:t>
      </w:r>
      <w:r w:rsidR="00F144CC">
        <w:rPr>
          <w:sz w:val="40"/>
          <w:szCs w:val="40"/>
        </w:rPr>
        <w:t xml:space="preserve"> </w:t>
      </w:r>
      <w:r w:rsidR="00DA08EC">
        <w:rPr>
          <w:sz w:val="40"/>
          <w:szCs w:val="40"/>
        </w:rPr>
        <w:t>to book rooms</w:t>
      </w:r>
      <w:r w:rsidR="00F144CC">
        <w:rPr>
          <w:sz w:val="40"/>
          <w:szCs w:val="40"/>
        </w:rPr>
        <w:t xml:space="preserve">, </w:t>
      </w:r>
      <w:r w:rsidR="00F144CC" w:rsidRPr="00F144CC">
        <w:rPr>
          <w:sz w:val="40"/>
          <w:szCs w:val="40"/>
        </w:rPr>
        <w:t>it aims to provide a</w:t>
      </w:r>
      <w:r w:rsidR="00F144CC">
        <w:rPr>
          <w:sz w:val="40"/>
          <w:szCs w:val="40"/>
        </w:rPr>
        <w:t>n efficient and convenient way of interaction between customers and the hotel system, by hosting the service online</w:t>
      </w:r>
      <w:r w:rsidR="00ED538C">
        <w:rPr>
          <w:sz w:val="40"/>
          <w:szCs w:val="40"/>
        </w:rPr>
        <w:t>.</w:t>
      </w:r>
    </w:p>
    <w:p w:rsidR="00632D04" w:rsidRDefault="00FE7794" w:rsidP="00632D04">
      <w:pPr>
        <w:pStyle w:val="Heading2"/>
        <w:numPr>
          <w:ilvl w:val="1"/>
          <w:numId w:val="42"/>
        </w:numPr>
        <w:rPr>
          <w:sz w:val="48"/>
          <w:szCs w:val="48"/>
        </w:rPr>
      </w:pPr>
      <w:r>
        <w:rPr>
          <w:sz w:val="48"/>
          <w:szCs w:val="48"/>
        </w:rPr>
        <w:t>Intended Audience</w:t>
      </w:r>
    </w:p>
    <w:p w:rsidR="00FE7794" w:rsidRDefault="0058107A" w:rsidP="00FE7794">
      <w:pPr>
        <w:ind w:left="1320"/>
        <w:rPr>
          <w:sz w:val="40"/>
          <w:szCs w:val="40"/>
        </w:rPr>
      </w:pPr>
      <w:r>
        <w:rPr>
          <w:sz w:val="40"/>
          <w:szCs w:val="40"/>
        </w:rPr>
        <w:t xml:space="preserve">This document </w:t>
      </w:r>
      <w:r w:rsidR="00FE7794">
        <w:rPr>
          <w:sz w:val="40"/>
          <w:szCs w:val="40"/>
        </w:rPr>
        <w:t>is intended to be read by</w:t>
      </w:r>
      <w:r w:rsidR="00FE7794" w:rsidRPr="00FE7794">
        <w:rPr>
          <w:sz w:val="40"/>
          <w:szCs w:val="40"/>
        </w:rPr>
        <w:t xml:space="preserve"> developers, pr</w:t>
      </w:r>
      <w:r w:rsidR="000A78B4">
        <w:rPr>
          <w:sz w:val="40"/>
          <w:szCs w:val="40"/>
        </w:rPr>
        <w:t>oject managers,</w:t>
      </w:r>
      <w:r w:rsidR="00FE7794" w:rsidRPr="00FE7794">
        <w:rPr>
          <w:sz w:val="40"/>
          <w:szCs w:val="40"/>
        </w:rPr>
        <w:t xml:space="preserve"> users, testers, and documentation writers</w:t>
      </w:r>
    </w:p>
    <w:p w:rsidR="002E08A1" w:rsidRPr="002E08A1" w:rsidRDefault="00FE7794" w:rsidP="002E08A1">
      <w:pPr>
        <w:pStyle w:val="Heading2"/>
        <w:numPr>
          <w:ilvl w:val="1"/>
          <w:numId w:val="42"/>
        </w:numPr>
        <w:rPr>
          <w:sz w:val="48"/>
          <w:szCs w:val="48"/>
        </w:rPr>
      </w:pPr>
      <w:bookmarkStart w:id="0" w:name="_Toc441230976"/>
      <w:bookmarkStart w:id="1" w:name="_Toc439994670"/>
      <w:r w:rsidRPr="00FE7794">
        <w:rPr>
          <w:sz w:val="48"/>
          <w:szCs w:val="48"/>
        </w:rPr>
        <w:t>Product Scope</w:t>
      </w:r>
      <w:bookmarkEnd w:id="0"/>
      <w:bookmarkEnd w:id="1"/>
    </w:p>
    <w:p w:rsidR="002E08A1" w:rsidRDefault="000A78B4" w:rsidP="002E08A1">
      <w:pPr>
        <w:pStyle w:val="ListParagraph"/>
        <w:ind w:left="1320"/>
        <w:rPr>
          <w:sz w:val="40"/>
          <w:szCs w:val="40"/>
        </w:rPr>
      </w:pPr>
      <w:r>
        <w:rPr>
          <w:sz w:val="40"/>
          <w:szCs w:val="40"/>
        </w:rPr>
        <w:t>This web app will be used by the admin, the receptionist and the end user</w:t>
      </w:r>
      <w:r w:rsidR="0050797B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2E08A1" w:rsidRPr="002E08A1" w:rsidRDefault="002E08A1" w:rsidP="002E08A1">
      <w:pPr>
        <w:pStyle w:val="ListParagraph"/>
        <w:ind w:left="1320"/>
        <w:rPr>
          <w:sz w:val="40"/>
          <w:szCs w:val="40"/>
        </w:rPr>
      </w:pPr>
      <w:r>
        <w:rPr>
          <w:sz w:val="40"/>
          <w:szCs w:val="40"/>
        </w:rPr>
        <w:t>The system provides an easy-to-use web application for the admin to make a full control of his hotel such as adding rooms to the online system and all of its specifications</w:t>
      </w:r>
      <w:r w:rsidR="00483ED6">
        <w:rPr>
          <w:sz w:val="40"/>
          <w:szCs w:val="40"/>
        </w:rPr>
        <w:t xml:space="preserve"> and</w:t>
      </w:r>
      <w:r>
        <w:rPr>
          <w:sz w:val="40"/>
          <w:szCs w:val="40"/>
        </w:rPr>
        <w:t xml:space="preserve"> appoint</w:t>
      </w:r>
      <w:r w:rsidR="00483ED6">
        <w:rPr>
          <w:sz w:val="40"/>
          <w:szCs w:val="40"/>
        </w:rPr>
        <w:t>ing</w:t>
      </w:r>
      <w:r>
        <w:rPr>
          <w:sz w:val="40"/>
          <w:szCs w:val="40"/>
        </w:rPr>
        <w:t xml:space="preserve"> a receptionist</w:t>
      </w:r>
      <w:r w:rsidR="00483ED6">
        <w:rPr>
          <w:sz w:val="40"/>
          <w:szCs w:val="40"/>
        </w:rPr>
        <w:t>.</w:t>
      </w:r>
      <w:r>
        <w:rPr>
          <w:sz w:val="40"/>
          <w:szCs w:val="40"/>
        </w:rPr>
        <w:t xml:space="preserve">  </w:t>
      </w:r>
    </w:p>
    <w:p w:rsidR="00483ED6" w:rsidRDefault="0050797B" w:rsidP="00F80E8C">
      <w:pPr>
        <w:pStyle w:val="ListParagraph"/>
        <w:ind w:left="1320"/>
        <w:rPr>
          <w:sz w:val="40"/>
          <w:szCs w:val="40"/>
        </w:rPr>
      </w:pPr>
      <w:r>
        <w:rPr>
          <w:sz w:val="40"/>
          <w:szCs w:val="40"/>
        </w:rPr>
        <w:t>The scope of this system</w:t>
      </w:r>
      <w:r w:rsidR="002E08A1">
        <w:rPr>
          <w:sz w:val="40"/>
          <w:szCs w:val="40"/>
        </w:rPr>
        <w:t xml:space="preserve"> also</w:t>
      </w:r>
      <w:r>
        <w:rPr>
          <w:sz w:val="40"/>
          <w:szCs w:val="40"/>
        </w:rPr>
        <w:t xml:space="preserve"> includes giving services to the user to register in the hotel system, make booking</w:t>
      </w:r>
      <w:r w:rsidR="00F80E8C">
        <w:rPr>
          <w:sz w:val="40"/>
          <w:szCs w:val="40"/>
        </w:rPr>
        <w:t xml:space="preserve">, modify </w:t>
      </w:r>
      <w:r>
        <w:rPr>
          <w:sz w:val="40"/>
          <w:szCs w:val="40"/>
        </w:rPr>
        <w:t>all of his bookings</w:t>
      </w:r>
      <w:r w:rsidR="00F80E8C">
        <w:rPr>
          <w:sz w:val="40"/>
          <w:szCs w:val="40"/>
        </w:rPr>
        <w:t>, extends his stay</w:t>
      </w:r>
      <w:r>
        <w:rPr>
          <w:sz w:val="40"/>
          <w:szCs w:val="40"/>
        </w:rPr>
        <w:t xml:space="preserve"> </w:t>
      </w:r>
      <w:r w:rsidRPr="0050797B">
        <w:rPr>
          <w:sz w:val="40"/>
          <w:szCs w:val="40"/>
        </w:rPr>
        <w:t>and/or cancel his booking</w:t>
      </w:r>
      <w:r>
        <w:rPr>
          <w:sz w:val="40"/>
          <w:szCs w:val="40"/>
        </w:rPr>
        <w:t>. Moreover the system should provide to the user a full</w:t>
      </w:r>
      <w:r w:rsidR="00F80E8C">
        <w:rPr>
          <w:sz w:val="40"/>
          <w:szCs w:val="40"/>
        </w:rPr>
        <w:t xml:space="preserve"> vision</w:t>
      </w:r>
      <w:r>
        <w:rPr>
          <w:sz w:val="40"/>
          <w:szCs w:val="40"/>
        </w:rPr>
        <w:t xml:space="preserve"> of</w:t>
      </w:r>
      <w:r w:rsidR="00F80E8C">
        <w:rPr>
          <w:sz w:val="40"/>
          <w:szCs w:val="40"/>
        </w:rPr>
        <w:t xml:space="preserve"> the various types of rooms a</w:t>
      </w:r>
      <w:r w:rsidR="00F80E8C" w:rsidRPr="00F80E8C">
        <w:rPr>
          <w:sz w:val="40"/>
          <w:szCs w:val="40"/>
        </w:rPr>
        <w:t>nd meal plans exists in the hotel system.</w:t>
      </w:r>
      <w:r w:rsidR="00F80E8C">
        <w:rPr>
          <w:sz w:val="40"/>
          <w:szCs w:val="40"/>
        </w:rPr>
        <w:t xml:space="preserve"> </w:t>
      </w:r>
    </w:p>
    <w:p w:rsidR="0050797B" w:rsidRDefault="00F80E8C" w:rsidP="00483ED6">
      <w:pPr>
        <w:pStyle w:val="ListParagraph"/>
        <w:ind w:left="1320"/>
        <w:rPr>
          <w:sz w:val="40"/>
          <w:szCs w:val="40"/>
        </w:rPr>
      </w:pPr>
      <w:r>
        <w:rPr>
          <w:sz w:val="40"/>
          <w:szCs w:val="40"/>
        </w:rPr>
        <w:t>Also the system provides services to the customers who don’t have an account in the system to make a reservation through the system’s receptionists, th</w:t>
      </w:r>
      <w:r w:rsidR="002E08A1">
        <w:rPr>
          <w:sz w:val="40"/>
          <w:szCs w:val="40"/>
        </w:rPr>
        <w:t>e receptionist should also make it easy for the customers to check in and out and facilitate all of the customer’s procedures throughout his stay.</w:t>
      </w:r>
    </w:p>
    <w:p w:rsidR="00483ED6" w:rsidRDefault="00483ED6" w:rsidP="00483ED6">
      <w:pPr>
        <w:pStyle w:val="Heading2"/>
        <w:numPr>
          <w:ilvl w:val="1"/>
          <w:numId w:val="42"/>
        </w:numPr>
        <w:rPr>
          <w:sz w:val="48"/>
          <w:szCs w:val="56"/>
        </w:rPr>
      </w:pPr>
      <w:bookmarkStart w:id="2" w:name="_Toc441230982"/>
      <w:bookmarkStart w:id="3" w:name="_Toc439994677"/>
      <w:r w:rsidRPr="00483ED6">
        <w:rPr>
          <w:sz w:val="48"/>
          <w:szCs w:val="56"/>
        </w:rPr>
        <w:t>Operating Environment</w:t>
      </w:r>
      <w:bookmarkEnd w:id="2"/>
      <w:bookmarkEnd w:id="3"/>
    </w:p>
    <w:p w:rsidR="00A51C4A" w:rsidRPr="00A51C4A" w:rsidRDefault="00A51C4A" w:rsidP="00A51C4A">
      <w:pPr>
        <w:pStyle w:val="ListParagraph"/>
        <w:numPr>
          <w:ilvl w:val="0"/>
          <w:numId w:val="43"/>
        </w:numPr>
        <w:spacing w:line="276" w:lineRule="auto"/>
        <w:ind w:left="1680"/>
        <w:rPr>
          <w:rFonts w:eastAsia="Adobe Gothic Std B" w:cstheme="minorHAnsi"/>
          <w:sz w:val="40"/>
          <w:szCs w:val="40"/>
        </w:rPr>
      </w:pPr>
      <w:r w:rsidRPr="00A51C4A">
        <w:rPr>
          <w:rFonts w:eastAsia="Adobe Gothic Std B" w:cstheme="minorHAnsi"/>
          <w:sz w:val="40"/>
          <w:szCs w:val="40"/>
        </w:rPr>
        <w:t>Web Application Interface (Front End)</w:t>
      </w:r>
    </w:p>
    <w:p w:rsidR="003D183F" w:rsidRPr="003D183F" w:rsidRDefault="008F7F8C" w:rsidP="003D183F">
      <w:pPr>
        <w:pStyle w:val="ListParagraph"/>
        <w:numPr>
          <w:ilvl w:val="1"/>
          <w:numId w:val="44"/>
        </w:numPr>
        <w:spacing w:line="276" w:lineRule="auto"/>
        <w:ind w:left="2400"/>
        <w:rPr>
          <w:rFonts w:eastAsia="Adobe Gothic Std B" w:cstheme="minorHAnsi"/>
          <w:sz w:val="40"/>
          <w:szCs w:val="40"/>
        </w:rPr>
      </w:pPr>
      <w:r>
        <w:rPr>
          <w:rFonts w:eastAsia="Adobe Gothic Std B" w:cstheme="minorHAnsi"/>
          <w:sz w:val="40"/>
          <w:szCs w:val="40"/>
        </w:rPr>
        <w:t xml:space="preserve">     </w:t>
      </w:r>
      <w:r w:rsidR="00A51C4A" w:rsidRPr="00A51C4A">
        <w:rPr>
          <w:rFonts w:eastAsia="Adobe Gothic Std B" w:cstheme="minorHAnsi"/>
          <w:sz w:val="40"/>
          <w:szCs w:val="40"/>
        </w:rPr>
        <w:t>The User use it for interact with the App.</w:t>
      </w:r>
      <w:r w:rsidR="00A51C4A">
        <w:rPr>
          <w:rFonts w:eastAsia="Adobe Gothic Std B" w:cstheme="minorHAnsi"/>
          <w:sz w:val="40"/>
          <w:szCs w:val="40"/>
        </w:rPr>
        <w:t xml:space="preserve"> </w:t>
      </w:r>
    </w:p>
    <w:p w:rsidR="003D183F" w:rsidRDefault="003D183F" w:rsidP="003D183F">
      <w:pPr>
        <w:pStyle w:val="ListParagraph"/>
        <w:spacing w:line="276" w:lineRule="auto"/>
        <w:ind w:left="1320"/>
        <w:rPr>
          <w:rFonts w:eastAsia="Adobe Gothic Std B" w:cstheme="minorHAnsi"/>
          <w:sz w:val="40"/>
          <w:szCs w:val="40"/>
        </w:rPr>
      </w:pPr>
      <w:r>
        <w:rPr>
          <w:rFonts w:eastAsia="Adobe Gothic Std B" w:cstheme="minorHAnsi"/>
          <w:sz w:val="40"/>
          <w:szCs w:val="40"/>
        </w:rPr>
        <w:t>2.</w:t>
      </w:r>
      <w:r w:rsidRPr="003D183F">
        <w:rPr>
          <w:rFonts w:eastAsia="Adobe Gothic Std B" w:cstheme="minorHAnsi"/>
          <w:sz w:val="40"/>
          <w:szCs w:val="40"/>
        </w:rPr>
        <w:t xml:space="preserve"> </w:t>
      </w:r>
      <w:r w:rsidRPr="00A51C4A">
        <w:rPr>
          <w:rFonts w:eastAsia="Adobe Gothic Std B" w:cstheme="minorHAnsi"/>
          <w:sz w:val="40"/>
          <w:szCs w:val="40"/>
        </w:rPr>
        <w:t>Admin Interface</w:t>
      </w:r>
      <w:r>
        <w:rPr>
          <w:rFonts w:eastAsia="Adobe Gothic Std B" w:cstheme="minorHAnsi"/>
          <w:sz w:val="40"/>
          <w:szCs w:val="40"/>
        </w:rPr>
        <w:t xml:space="preserve"> </w:t>
      </w:r>
      <w:r w:rsidRPr="00A51C4A">
        <w:rPr>
          <w:rFonts w:eastAsia="Adobe Gothic Std B" w:cstheme="minorHAnsi"/>
          <w:sz w:val="40"/>
          <w:szCs w:val="40"/>
        </w:rPr>
        <w:t>(Back End)</w:t>
      </w:r>
    </w:p>
    <w:p w:rsidR="003D183F" w:rsidRDefault="003D183F" w:rsidP="00D362F7">
      <w:pPr>
        <w:pStyle w:val="ListParagraph"/>
        <w:numPr>
          <w:ilvl w:val="2"/>
          <w:numId w:val="48"/>
        </w:numPr>
        <w:spacing w:line="276" w:lineRule="auto"/>
        <w:rPr>
          <w:rFonts w:asciiTheme="majorBidi" w:eastAsia="Adobe Gothic Std B" w:hAnsiTheme="majorBidi" w:cstheme="majorBidi"/>
          <w:sz w:val="28"/>
          <w:szCs w:val="28"/>
        </w:rPr>
      </w:pPr>
      <w:r w:rsidRPr="003D183F">
        <w:rPr>
          <w:rFonts w:eastAsia="Adobe Gothic Std B" w:cstheme="minorHAnsi"/>
          <w:sz w:val="40"/>
          <w:szCs w:val="40"/>
        </w:rPr>
        <w:t>The admin use it to control the system</w:t>
      </w:r>
      <w:r>
        <w:rPr>
          <w:rFonts w:asciiTheme="majorBidi" w:eastAsia="Adobe Gothic Std B" w:hAnsiTheme="majorBidi" w:cstheme="majorBidi"/>
          <w:sz w:val="28"/>
          <w:szCs w:val="28"/>
        </w:rPr>
        <w:t>.</w:t>
      </w:r>
    </w:p>
    <w:p w:rsidR="00A51C4A" w:rsidRPr="003D183F" w:rsidRDefault="003D183F" w:rsidP="003D183F">
      <w:pPr>
        <w:spacing w:line="276" w:lineRule="auto"/>
        <w:ind w:left="1080"/>
        <w:rPr>
          <w:rFonts w:eastAsia="Adobe Gothic Std B" w:cstheme="minorHAnsi"/>
          <w:sz w:val="40"/>
          <w:szCs w:val="40"/>
        </w:rPr>
      </w:pPr>
      <w:r>
        <w:rPr>
          <w:rFonts w:eastAsia="Adobe Gothic Std B" w:cstheme="minorHAnsi"/>
          <w:sz w:val="40"/>
          <w:szCs w:val="40"/>
        </w:rPr>
        <w:t xml:space="preserve">  3.</w:t>
      </w:r>
      <w:r w:rsidR="008F7F8C">
        <w:rPr>
          <w:rFonts w:eastAsia="Adobe Gothic Std B" w:cstheme="minorHAnsi"/>
          <w:sz w:val="40"/>
          <w:szCs w:val="40"/>
        </w:rPr>
        <w:t xml:space="preserve"> </w:t>
      </w:r>
      <w:r w:rsidR="00A51C4A" w:rsidRPr="003D183F">
        <w:rPr>
          <w:rFonts w:eastAsia="Adobe Gothic Std B" w:cstheme="minorHAnsi"/>
          <w:sz w:val="40"/>
          <w:szCs w:val="40"/>
        </w:rPr>
        <w:t>The WAMP Server Program</w:t>
      </w:r>
    </w:p>
    <w:p w:rsidR="00A51C4A" w:rsidRPr="00A51C4A" w:rsidRDefault="008F7F8C" w:rsidP="00A51C4A">
      <w:pPr>
        <w:pStyle w:val="ListParagraph"/>
        <w:numPr>
          <w:ilvl w:val="1"/>
          <w:numId w:val="44"/>
        </w:numPr>
        <w:spacing w:line="276" w:lineRule="auto"/>
        <w:ind w:left="2520"/>
        <w:rPr>
          <w:rFonts w:eastAsia="Adobe Gothic Std B" w:cstheme="minorHAnsi"/>
          <w:sz w:val="40"/>
          <w:szCs w:val="40"/>
        </w:rPr>
      </w:pPr>
      <w:r>
        <w:rPr>
          <w:rFonts w:eastAsia="Adobe Gothic Std B" w:cstheme="minorHAnsi"/>
          <w:sz w:val="40"/>
          <w:szCs w:val="40"/>
        </w:rPr>
        <w:t xml:space="preserve">    </w:t>
      </w:r>
      <w:r w:rsidR="00A51C4A" w:rsidRPr="00A51C4A">
        <w:rPr>
          <w:rFonts w:eastAsia="Adobe Gothic Std B" w:cstheme="minorHAnsi"/>
          <w:sz w:val="40"/>
          <w:szCs w:val="40"/>
        </w:rPr>
        <w:t>Stores the data on offline database in of the connection lost with the server.</w:t>
      </w:r>
    </w:p>
    <w:p w:rsidR="00A51C4A" w:rsidRPr="003D183F" w:rsidRDefault="003D183F" w:rsidP="003D183F">
      <w:pPr>
        <w:spacing w:line="276" w:lineRule="auto"/>
        <w:ind w:left="1080"/>
        <w:rPr>
          <w:rFonts w:eastAsia="Adobe Gothic Std B" w:cstheme="minorHAnsi"/>
          <w:sz w:val="40"/>
          <w:szCs w:val="40"/>
        </w:rPr>
      </w:pPr>
      <w:r>
        <w:rPr>
          <w:rFonts w:eastAsia="Adobe Gothic Std B" w:cstheme="minorHAnsi"/>
          <w:sz w:val="40"/>
          <w:szCs w:val="40"/>
        </w:rPr>
        <w:t xml:space="preserve">  4.</w:t>
      </w:r>
      <w:r w:rsidR="008F7F8C">
        <w:rPr>
          <w:rFonts w:eastAsia="Adobe Gothic Std B" w:cstheme="minorHAnsi"/>
          <w:sz w:val="40"/>
          <w:szCs w:val="40"/>
        </w:rPr>
        <w:t xml:space="preserve"> </w:t>
      </w:r>
      <w:r w:rsidR="00A51C4A" w:rsidRPr="003D183F">
        <w:rPr>
          <w:rFonts w:eastAsia="Adobe Gothic Std B" w:cstheme="minorHAnsi"/>
          <w:sz w:val="40"/>
          <w:szCs w:val="40"/>
        </w:rPr>
        <w:t>Server</w:t>
      </w:r>
    </w:p>
    <w:p w:rsidR="00A51C4A" w:rsidRPr="00A51C4A" w:rsidRDefault="008F7F8C" w:rsidP="00A51C4A">
      <w:pPr>
        <w:pStyle w:val="ListParagraph"/>
        <w:numPr>
          <w:ilvl w:val="1"/>
          <w:numId w:val="44"/>
        </w:numPr>
        <w:spacing w:line="276" w:lineRule="auto"/>
        <w:ind w:left="2520"/>
        <w:rPr>
          <w:rFonts w:eastAsia="Adobe Gothic Std B" w:cstheme="minorHAnsi"/>
          <w:sz w:val="40"/>
          <w:szCs w:val="40"/>
        </w:rPr>
      </w:pPr>
      <w:r>
        <w:rPr>
          <w:rFonts w:eastAsia="Adobe Gothic Std B" w:cstheme="minorHAnsi"/>
          <w:sz w:val="40"/>
          <w:szCs w:val="40"/>
        </w:rPr>
        <w:t xml:space="preserve">   </w:t>
      </w:r>
      <w:r w:rsidR="00A51C4A" w:rsidRPr="00A51C4A">
        <w:rPr>
          <w:rFonts w:eastAsia="Adobe Gothic Std B" w:cstheme="minorHAnsi"/>
          <w:sz w:val="40"/>
          <w:szCs w:val="40"/>
        </w:rPr>
        <w:t>The main database while the system is online.</w:t>
      </w:r>
    </w:p>
    <w:p w:rsidR="00E76651" w:rsidRDefault="00E76651" w:rsidP="00E76651">
      <w:pPr>
        <w:spacing w:line="276" w:lineRule="auto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5. Software interfaces </w:t>
      </w:r>
    </w:p>
    <w:p w:rsidR="00A51C4A" w:rsidRPr="00E76651" w:rsidRDefault="00E76651" w:rsidP="00E76651">
      <w:pPr>
        <w:pStyle w:val="ListParagraph"/>
        <w:numPr>
          <w:ilvl w:val="2"/>
          <w:numId w:val="44"/>
        </w:numPr>
        <w:spacing w:line="276" w:lineRule="auto"/>
        <w:rPr>
          <w:rFonts w:cstheme="minorHAnsi"/>
          <w:sz w:val="40"/>
          <w:szCs w:val="40"/>
        </w:rPr>
      </w:pPr>
      <w:r w:rsidRPr="00E76651">
        <w:rPr>
          <w:rFonts w:eastAsia="Adobe Gothic Std B" w:cstheme="minorHAnsi"/>
          <w:sz w:val="40"/>
          <w:szCs w:val="40"/>
        </w:rPr>
        <w:t>Any web browser except the internet explorer</w:t>
      </w:r>
      <w:r>
        <w:rPr>
          <w:rFonts w:eastAsia="Adobe Gothic Std B" w:cstheme="minorHAnsi"/>
          <w:sz w:val="40"/>
          <w:szCs w:val="40"/>
        </w:rPr>
        <w:t>.</w:t>
      </w:r>
    </w:p>
    <w:p w:rsidR="00483ED6" w:rsidRPr="00483ED6" w:rsidRDefault="00483ED6" w:rsidP="00483ED6">
      <w:pPr>
        <w:pStyle w:val="Heading2"/>
        <w:rPr>
          <w:sz w:val="36"/>
          <w:szCs w:val="44"/>
        </w:rPr>
      </w:pPr>
    </w:p>
    <w:p w:rsidR="00FE7794" w:rsidRPr="000A78B4" w:rsidRDefault="00FE7794" w:rsidP="00483ED6">
      <w:pPr>
        <w:rPr>
          <w:sz w:val="40"/>
          <w:szCs w:val="40"/>
        </w:rPr>
      </w:pPr>
    </w:p>
    <w:p w:rsidR="00632D04" w:rsidRPr="00632D04" w:rsidRDefault="00632D04" w:rsidP="00FE7794"/>
    <w:p w:rsidR="00C41E8B" w:rsidRDefault="00B659CE" w:rsidP="006B4F05">
      <w:pPr>
        <w:rPr>
          <w:rFonts w:ascii="Bahnschrift" w:hAnsi="Bahnschrift"/>
          <w:b/>
          <w:bCs/>
          <w:sz w:val="56"/>
          <w:szCs w:val="56"/>
        </w:rPr>
      </w:pPr>
      <w:r w:rsidRPr="00B659CE">
        <w:rPr>
          <w:rFonts w:ascii="Bahnschrift" w:hAnsi="Bahnschrift"/>
          <w:b/>
          <w:bCs/>
          <w:sz w:val="56"/>
          <w:szCs w:val="56"/>
        </w:rPr>
        <w:t>Functional Requirements:</w:t>
      </w:r>
    </w:p>
    <w:p w:rsidR="00B659CE" w:rsidRDefault="00B659CE" w:rsidP="006B4F05">
      <w:pPr>
        <w:rPr>
          <w:rFonts w:cstheme="minorHAnsi"/>
          <w:sz w:val="40"/>
          <w:szCs w:val="40"/>
        </w:rPr>
      </w:pPr>
    </w:p>
    <w:p w:rsidR="001D63CF" w:rsidRDefault="001D63CF" w:rsidP="001D63CF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Register :</w:t>
      </w:r>
    </w:p>
    <w:p w:rsidR="001D63CF" w:rsidRDefault="001D63CF" w:rsidP="00BB2F37">
      <w:pPr>
        <w:pStyle w:val="ListParagraph"/>
        <w:numPr>
          <w:ilvl w:val="0"/>
          <w:numId w:val="3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 should fill all needed info, including his name, ID and his e-mail.</w:t>
      </w:r>
    </w:p>
    <w:p w:rsidR="001D63CF" w:rsidRDefault="001D63CF" w:rsidP="001D63CF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</w:t>
      </w:r>
      <w:r w:rsidR="00BB2F37">
        <w:rPr>
          <w:rFonts w:cstheme="minorHAnsi"/>
          <w:sz w:val="40"/>
          <w:szCs w:val="40"/>
        </w:rPr>
        <w:t xml:space="preserve">     </w:t>
      </w:r>
      <w:r>
        <w:rPr>
          <w:rFonts w:cstheme="minorHAnsi"/>
          <w:sz w:val="40"/>
          <w:szCs w:val="40"/>
        </w:rPr>
        <w:t>And press the Submit button.</w:t>
      </w:r>
    </w:p>
    <w:p w:rsidR="001D63CF" w:rsidRDefault="001D63CF" w:rsidP="001D63CF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Login:</w:t>
      </w:r>
    </w:p>
    <w:p w:rsidR="001D63CF" w:rsidRDefault="00746C21" w:rsidP="004B5F85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Customers</w:t>
      </w:r>
      <w:r w:rsidR="004B5F85">
        <w:rPr>
          <w:rFonts w:cstheme="minorHAnsi"/>
          <w:sz w:val="40"/>
          <w:szCs w:val="40"/>
        </w:rPr>
        <w:t xml:space="preserve"> should enter their</w:t>
      </w:r>
      <w:r w:rsidR="001D63CF">
        <w:rPr>
          <w:rFonts w:cstheme="minorHAnsi"/>
          <w:sz w:val="40"/>
          <w:szCs w:val="40"/>
        </w:rPr>
        <w:t xml:space="preserve"> username and password to login.</w:t>
      </w:r>
    </w:p>
    <w:p w:rsidR="001D63CF" w:rsidRDefault="001D63CF" w:rsidP="001D63CF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4B5F85">
        <w:rPr>
          <w:rFonts w:cstheme="minorHAnsi"/>
          <w:sz w:val="40"/>
          <w:szCs w:val="40"/>
        </w:rPr>
        <w:t xml:space="preserve"> </w:t>
      </w:r>
      <w:r w:rsidR="00BB2F37">
        <w:rPr>
          <w:rFonts w:cstheme="minorHAnsi"/>
          <w:sz w:val="40"/>
          <w:szCs w:val="40"/>
        </w:rPr>
        <w:t xml:space="preserve">   </w:t>
      </w:r>
      <w:r>
        <w:rPr>
          <w:rFonts w:cstheme="minorHAnsi"/>
          <w:sz w:val="40"/>
          <w:szCs w:val="40"/>
        </w:rPr>
        <w:t>Press on the login button.</w:t>
      </w:r>
    </w:p>
    <w:p w:rsidR="005F7F6A" w:rsidRDefault="005F7F6A" w:rsidP="00BE085C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Invalid username or password, error message will</w:t>
      </w:r>
      <w:r w:rsidR="00BE085C">
        <w:rPr>
          <w:rFonts w:cstheme="minorHAnsi"/>
          <w:sz w:val="40"/>
          <w:szCs w:val="40"/>
        </w:rPr>
        <w:t xml:space="preserve"> be displayed</w:t>
      </w:r>
      <w:r>
        <w:rPr>
          <w:rFonts w:cstheme="minorHAnsi"/>
          <w:sz w:val="40"/>
          <w:szCs w:val="40"/>
        </w:rPr>
        <w:t>.</w:t>
      </w:r>
    </w:p>
    <w:p w:rsidR="004B5F85" w:rsidRDefault="004B5F85" w:rsidP="004B5F85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 only</w:t>
      </w:r>
      <w:r w:rsidR="001D63CF">
        <w:rPr>
          <w:rFonts w:cstheme="minorHAnsi"/>
          <w:sz w:val="40"/>
          <w:szCs w:val="40"/>
        </w:rPr>
        <w:t xml:space="preserve"> can</w:t>
      </w:r>
      <w:r>
        <w:rPr>
          <w:rFonts w:cstheme="minorHAnsi"/>
          <w:sz w:val="40"/>
          <w:szCs w:val="40"/>
        </w:rPr>
        <w:t xml:space="preserve"> be able</w:t>
      </w:r>
      <w:r w:rsidR="001D63C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to </w:t>
      </w:r>
      <w:r w:rsidR="001D63CF">
        <w:rPr>
          <w:rFonts w:cstheme="minorHAnsi"/>
          <w:sz w:val="40"/>
          <w:szCs w:val="40"/>
        </w:rPr>
        <w:t xml:space="preserve">check on Remember me for a month, he can continuously login to the website </w:t>
      </w:r>
      <w:r w:rsidR="00260685">
        <w:rPr>
          <w:rFonts w:cstheme="minorHAnsi"/>
          <w:sz w:val="40"/>
          <w:szCs w:val="40"/>
        </w:rPr>
        <w:t>without</w:t>
      </w:r>
    </w:p>
    <w:p w:rsidR="001D63CF" w:rsidRPr="004B5F85" w:rsidRDefault="004B5F85" w:rsidP="004B5F85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260685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  </w:t>
      </w:r>
      <w:r w:rsidR="00BB2F37">
        <w:rPr>
          <w:rFonts w:cstheme="minorHAnsi"/>
          <w:sz w:val="40"/>
          <w:szCs w:val="40"/>
        </w:rPr>
        <w:t>Entering</w:t>
      </w:r>
      <w:r w:rsidR="00260685">
        <w:rPr>
          <w:rFonts w:cstheme="minorHAnsi"/>
          <w:sz w:val="40"/>
          <w:szCs w:val="40"/>
        </w:rPr>
        <w:t xml:space="preserve"> his </w:t>
      </w:r>
      <w:r>
        <w:rPr>
          <w:rFonts w:cstheme="minorHAnsi"/>
          <w:sz w:val="40"/>
          <w:szCs w:val="40"/>
        </w:rPr>
        <w:t xml:space="preserve">password </w:t>
      </w:r>
      <w:r w:rsidR="00BB2F37">
        <w:rPr>
          <w:rFonts w:cstheme="minorHAnsi"/>
          <w:sz w:val="40"/>
          <w:szCs w:val="40"/>
        </w:rPr>
        <w:t>a</w:t>
      </w:r>
      <w:r w:rsidR="00260685" w:rsidRPr="004B5F85">
        <w:rPr>
          <w:rFonts w:cstheme="minorHAnsi"/>
          <w:sz w:val="40"/>
          <w:szCs w:val="40"/>
        </w:rPr>
        <w:t>nd username.</w:t>
      </w:r>
      <w:r w:rsidR="001D63CF" w:rsidRPr="004B5F85">
        <w:rPr>
          <w:rFonts w:cstheme="minorHAnsi"/>
          <w:sz w:val="40"/>
          <w:szCs w:val="40"/>
        </w:rPr>
        <w:t xml:space="preserve"> </w:t>
      </w:r>
      <w:r w:rsidR="00D74F97" w:rsidRPr="004B5F85">
        <w:rPr>
          <w:rFonts w:cstheme="minorHAnsi"/>
          <w:sz w:val="40"/>
          <w:szCs w:val="40"/>
        </w:rPr>
        <w:t xml:space="preserve">                         </w:t>
      </w:r>
    </w:p>
    <w:p w:rsidR="001D63CF" w:rsidRDefault="001D63CF" w:rsidP="001D63CF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Logout:</w:t>
      </w:r>
    </w:p>
    <w:p w:rsidR="001D63CF" w:rsidRDefault="00BB2F37" w:rsidP="00BB2F37">
      <w:pPr>
        <w:pStyle w:val="ListParagraph"/>
        <w:ind w:left="144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r w:rsidR="001D63CF">
        <w:rPr>
          <w:rFonts w:cstheme="minorHAnsi"/>
          <w:sz w:val="40"/>
          <w:szCs w:val="40"/>
        </w:rPr>
        <w:t xml:space="preserve"> Press the logout button and the system logs out.</w:t>
      </w:r>
    </w:p>
    <w:p w:rsidR="001D63CF" w:rsidRDefault="00260685" w:rsidP="001D63CF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Verification Mail : </w:t>
      </w:r>
    </w:p>
    <w:p w:rsidR="00260685" w:rsidRDefault="00260685" w:rsidP="00BB2F37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 verification mail should be sent to the customer mail once he Register on the website.</w:t>
      </w:r>
    </w:p>
    <w:p w:rsidR="00260685" w:rsidRDefault="00260685" w:rsidP="004C4F82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Search Page :</w:t>
      </w:r>
    </w:p>
    <w:p w:rsidR="00D74F97" w:rsidRPr="00BB2F37" w:rsidRDefault="00D74F97" w:rsidP="00BB2F37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 w:rsidRPr="00BB2F37">
        <w:rPr>
          <w:rFonts w:cstheme="minorHAnsi"/>
          <w:sz w:val="40"/>
          <w:szCs w:val="40"/>
        </w:rPr>
        <w:t xml:space="preserve">Customer should </w:t>
      </w:r>
      <w:r w:rsidR="00DC34E3">
        <w:rPr>
          <w:rFonts w:cstheme="minorHAnsi"/>
          <w:sz w:val="40"/>
          <w:szCs w:val="40"/>
        </w:rPr>
        <w:t xml:space="preserve">specify his requirements:   </w:t>
      </w:r>
    </w:p>
    <w:p w:rsidR="00D74F97" w:rsidRDefault="00D74F97" w:rsidP="00D74F97">
      <w:pPr>
        <w:pStyle w:val="ListParagraph"/>
        <w:numPr>
          <w:ilvl w:val="0"/>
          <w:numId w:val="29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Check in Date</w:t>
      </w:r>
    </w:p>
    <w:p w:rsidR="00D74F97" w:rsidRDefault="00D74F97" w:rsidP="00D74F97">
      <w:pPr>
        <w:pStyle w:val="ListParagraph"/>
        <w:numPr>
          <w:ilvl w:val="0"/>
          <w:numId w:val="29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Check out Date</w:t>
      </w:r>
    </w:p>
    <w:p w:rsidR="001C480A" w:rsidRPr="001C480A" w:rsidRDefault="001C480A" w:rsidP="001C480A">
      <w:pPr>
        <w:pStyle w:val="ListParagraph"/>
        <w:numPr>
          <w:ilvl w:val="0"/>
          <w:numId w:val="29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Number of Rooms from each type</w:t>
      </w:r>
    </w:p>
    <w:p w:rsidR="00D74F97" w:rsidRDefault="00D74F97" w:rsidP="000E5F29">
      <w:pPr>
        <w:pStyle w:val="ListParagraph"/>
        <w:numPr>
          <w:ilvl w:val="0"/>
          <w:numId w:val="29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Type of Board</w:t>
      </w:r>
    </w:p>
    <w:p w:rsidR="000E5F29" w:rsidRPr="000E5F29" w:rsidRDefault="000E5F29" w:rsidP="000E5F29">
      <w:pPr>
        <w:pStyle w:val="ListParagraph"/>
        <w:numPr>
          <w:ilvl w:val="0"/>
          <w:numId w:val="29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Then submit his data</w:t>
      </w:r>
    </w:p>
    <w:p w:rsidR="001D63CF" w:rsidRDefault="00EC2625" w:rsidP="000E5F29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Profile page :</w:t>
      </w:r>
    </w:p>
    <w:p w:rsidR="00EC2625" w:rsidRDefault="004861AD" w:rsidP="004861AD">
      <w:pPr>
        <w:pStyle w:val="ListParagraph"/>
        <w:numPr>
          <w:ilvl w:val="0"/>
          <w:numId w:val="3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 should be able to see all his personal info and update it.</w:t>
      </w:r>
    </w:p>
    <w:p w:rsidR="004861AD" w:rsidRDefault="004861AD" w:rsidP="004861AD">
      <w:pPr>
        <w:pStyle w:val="ListParagraph"/>
        <w:numPr>
          <w:ilvl w:val="0"/>
          <w:numId w:val="3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 should be able to see all his bookings, modify it and cancel it.</w:t>
      </w:r>
    </w:p>
    <w:p w:rsidR="00BE085C" w:rsidRDefault="00BE085C" w:rsidP="004861AD">
      <w:pPr>
        <w:pStyle w:val="ListParagraph"/>
        <w:numPr>
          <w:ilvl w:val="0"/>
          <w:numId w:val="3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 should be able to extend his check out date if available.</w:t>
      </w:r>
    </w:p>
    <w:p w:rsidR="00EC2625" w:rsidRDefault="00EC2625" w:rsidP="00EC2625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        </w:t>
      </w:r>
    </w:p>
    <w:p w:rsidR="001D63CF" w:rsidRDefault="004861AD" w:rsidP="004861AD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Feedback Page : </w:t>
      </w:r>
    </w:p>
    <w:p w:rsidR="004861AD" w:rsidRDefault="004861AD" w:rsidP="004861AD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Customer can comment on our Feedback Page, which will be seen only by the admin.  </w:t>
      </w:r>
    </w:p>
    <w:p w:rsidR="00F43E92" w:rsidRDefault="00CE2A8D" w:rsidP="00F43E92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Alert</w:t>
      </w:r>
      <w:r w:rsidR="00F43E92">
        <w:rPr>
          <w:rFonts w:cstheme="minorHAnsi"/>
          <w:sz w:val="40"/>
          <w:szCs w:val="40"/>
        </w:rPr>
        <w:t>:</w:t>
      </w:r>
    </w:p>
    <w:p w:rsidR="00F43E92" w:rsidRDefault="00F43E92" w:rsidP="00F43E92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System should send an alert e-mail to the customer exactly one day before his check in date.</w:t>
      </w:r>
    </w:p>
    <w:p w:rsidR="00F43E92" w:rsidRPr="00F43E92" w:rsidRDefault="00F43E92" w:rsidP="00F43E92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System should cancel a customer reservation if he didn’t come on his check in day.</w:t>
      </w:r>
    </w:p>
    <w:p w:rsidR="001D63CF" w:rsidRDefault="00BB2F37" w:rsidP="004B5F85">
      <w:pPr>
        <w:pStyle w:val="ListParagraph"/>
        <w:numPr>
          <w:ilvl w:val="0"/>
          <w:numId w:val="2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Daily Reservations page :</w:t>
      </w:r>
    </w:p>
    <w:p w:rsidR="00BB2F37" w:rsidRDefault="00BB2F37" w:rsidP="00BB2F37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Receptionist only could be able to access this page.</w:t>
      </w:r>
    </w:p>
    <w:p w:rsidR="00BB2F37" w:rsidRDefault="00BB2F37" w:rsidP="00BB2F37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Receptionist could be able to see all bookings that has </w:t>
      </w:r>
      <w:r w:rsidR="00946B1A">
        <w:rPr>
          <w:rFonts w:cstheme="minorHAnsi"/>
          <w:sz w:val="40"/>
          <w:szCs w:val="40"/>
        </w:rPr>
        <w:t>a check in on this day.</w:t>
      </w:r>
    </w:p>
    <w:p w:rsidR="00946B1A" w:rsidRDefault="00946B1A" w:rsidP="00BB2F37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Receptionist should verify customer using his ID.</w:t>
      </w:r>
    </w:p>
    <w:p w:rsidR="00CE2A8D" w:rsidRDefault="00946B1A" w:rsidP="00BB2F37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Receptionist s</w:t>
      </w:r>
      <w:r w:rsidR="008E32C6">
        <w:rPr>
          <w:rFonts w:cstheme="minorHAnsi"/>
          <w:sz w:val="40"/>
          <w:szCs w:val="40"/>
        </w:rPr>
        <w:t>hould activate Customer</w:t>
      </w:r>
      <w:r>
        <w:rPr>
          <w:rFonts w:cstheme="minorHAnsi"/>
          <w:sz w:val="40"/>
          <w:szCs w:val="40"/>
        </w:rPr>
        <w:t xml:space="preserve"> reservation so it won’t be canceled on the other day.</w:t>
      </w:r>
    </w:p>
    <w:p w:rsidR="00654B3C" w:rsidRDefault="005F74DA" w:rsidP="005F74DA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Outsider Booking</w:t>
      </w:r>
      <w:r w:rsidR="008E32C6">
        <w:rPr>
          <w:sz w:val="40"/>
          <w:szCs w:val="40"/>
        </w:rPr>
        <w:t>s</w:t>
      </w:r>
      <w:r>
        <w:rPr>
          <w:sz w:val="40"/>
          <w:szCs w:val="40"/>
        </w:rPr>
        <w:t xml:space="preserve"> :</w:t>
      </w:r>
    </w:p>
    <w:p w:rsidR="00BE085C" w:rsidRPr="00BE085C" w:rsidRDefault="00CE2A8D" w:rsidP="00BE085C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Receptionist should specify Customer (who didn’t book on the website) specification</w:t>
      </w:r>
      <w:r w:rsidR="004B716E">
        <w:rPr>
          <w:sz w:val="40"/>
          <w:szCs w:val="40"/>
        </w:rPr>
        <w:t>.</w:t>
      </w:r>
    </w:p>
    <w:p w:rsidR="004B716E" w:rsidRDefault="004B716E" w:rsidP="004B716E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All bookings Page :</w:t>
      </w:r>
    </w:p>
    <w:p w:rsidR="004B716E" w:rsidRPr="004B716E" w:rsidRDefault="004B716E" w:rsidP="008E32C6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 xml:space="preserve">Receptionist should be able to search for a particular Guest, using his </w:t>
      </w:r>
      <w:r w:rsidR="008E32C6">
        <w:rPr>
          <w:sz w:val="40"/>
          <w:szCs w:val="40"/>
        </w:rPr>
        <w:t>ID/Room’s number.</w:t>
      </w:r>
    </w:p>
    <w:p w:rsidR="004B716E" w:rsidRDefault="004B716E" w:rsidP="004B716E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</w:t>
      </w:r>
      <w:r w:rsidR="00F544D6">
        <w:rPr>
          <w:rFonts w:cstheme="minorHAnsi"/>
          <w:sz w:val="40"/>
          <w:szCs w:val="40"/>
        </w:rPr>
        <w:t>ceptionist should be able to view</w:t>
      </w:r>
      <w:r>
        <w:rPr>
          <w:rFonts w:cstheme="minorHAnsi"/>
          <w:sz w:val="40"/>
          <w:szCs w:val="40"/>
        </w:rPr>
        <w:t xml:space="preserve"> all system bookings.</w:t>
      </w:r>
    </w:p>
    <w:p w:rsidR="004B716E" w:rsidRDefault="004B716E" w:rsidP="004B716E">
      <w:pPr>
        <w:pStyle w:val="ListParagraph"/>
        <w:numPr>
          <w:ilvl w:val="0"/>
          <w:numId w:val="3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Receptionist should use the Billing and invoices button beside the checked out customer, Customer should pay in </w:t>
      </w:r>
    </w:p>
    <w:p w:rsidR="004B716E" w:rsidRPr="004B716E" w:rsidRDefault="004B716E" w:rsidP="004B716E">
      <w:pPr>
        <w:rPr>
          <w:rFonts w:cstheme="minorHAnsi"/>
          <w:sz w:val="40"/>
          <w:szCs w:val="40"/>
        </w:rPr>
      </w:pPr>
      <w:r>
        <w:t xml:space="preserve">                                                          </w:t>
      </w:r>
      <w:r>
        <w:rPr>
          <w:sz w:val="40"/>
          <w:szCs w:val="40"/>
        </w:rPr>
        <w:t>Cash.</w:t>
      </w:r>
      <w:r w:rsidRPr="001F3295">
        <w:rPr>
          <w:rFonts w:cstheme="minorHAnsi"/>
          <w:sz w:val="40"/>
          <w:szCs w:val="40"/>
        </w:rPr>
        <w:t xml:space="preserve"> </w:t>
      </w:r>
    </w:p>
    <w:p w:rsidR="001F3295" w:rsidRDefault="001F3295" w:rsidP="001F3295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Admin main Page:</w:t>
      </w:r>
    </w:p>
    <w:p w:rsidR="00CE2A8D" w:rsidRDefault="001F3295" w:rsidP="001F3295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Admin should be able to add, update and delete Receptionists.</w:t>
      </w:r>
    </w:p>
    <w:p w:rsidR="001F3295" w:rsidRDefault="001F3295" w:rsidP="001F3295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Admin should be able to add, update and delete Rooms.</w:t>
      </w:r>
    </w:p>
    <w:p w:rsidR="001F3295" w:rsidRDefault="00AD6B92" w:rsidP="008E32C6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Forget Password :</w:t>
      </w:r>
    </w:p>
    <w:p w:rsidR="00AD6B92" w:rsidRDefault="00AD6B92" w:rsidP="00AD6B92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 xml:space="preserve"> Customer enter his user name.</w:t>
      </w:r>
    </w:p>
    <w:p w:rsidR="00AD6B92" w:rsidRDefault="00AD6B92" w:rsidP="00AD6B92">
      <w:pPr>
        <w:pStyle w:val="ListParagraph"/>
        <w:numPr>
          <w:ilvl w:val="0"/>
          <w:numId w:val="35"/>
        </w:numPr>
        <w:rPr>
          <w:sz w:val="40"/>
          <w:szCs w:val="40"/>
        </w:rPr>
      </w:pPr>
      <w:r>
        <w:rPr>
          <w:sz w:val="40"/>
          <w:szCs w:val="40"/>
        </w:rPr>
        <w:t>System should send new password to the username’s E-mail.</w:t>
      </w:r>
    </w:p>
    <w:p w:rsidR="00AD6B92" w:rsidRDefault="00BE085C" w:rsidP="00AD6B92">
      <w:pPr>
        <w:rPr>
          <w:rFonts w:ascii="Bahnschrift" w:hAnsi="Bahnschrift"/>
          <w:b/>
          <w:bCs/>
          <w:sz w:val="56"/>
          <w:szCs w:val="56"/>
        </w:rPr>
      </w:pPr>
      <w:r w:rsidRPr="00BE085C">
        <w:rPr>
          <w:rFonts w:ascii="Bahnschrift" w:hAnsi="Bahnschrift"/>
          <w:b/>
          <w:bCs/>
          <w:sz w:val="56"/>
          <w:szCs w:val="56"/>
        </w:rPr>
        <w:t>Non Functional Requirements:</w:t>
      </w:r>
    </w:p>
    <w:p w:rsidR="00BE085C" w:rsidRDefault="00746C21" w:rsidP="00746C21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Authentication :</w:t>
      </w:r>
    </w:p>
    <w:p w:rsidR="00746C21" w:rsidRDefault="00746C21" w:rsidP="00746C21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Receptionists should authenticate themselves using their Hotel ID card.</w:t>
      </w:r>
    </w:p>
    <w:p w:rsidR="00746C21" w:rsidRDefault="00746C21" w:rsidP="00746C21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Admins should authenticate themselves using their “Admin” Username and password.</w:t>
      </w:r>
    </w:p>
    <w:p w:rsidR="004E75FE" w:rsidRDefault="004E75FE" w:rsidP="004E75FE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Performance :</w:t>
      </w:r>
    </w:p>
    <w:p w:rsidR="004E75FE" w:rsidRDefault="004E75FE" w:rsidP="004E75FE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System is online and available on all platforms that can access the internet.</w:t>
      </w:r>
    </w:p>
    <w:p w:rsidR="004E75FE" w:rsidRDefault="004E75FE" w:rsidP="004E75FE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System speed is dependable on the organizat</w:t>
      </w:r>
      <w:bookmarkStart w:id="4" w:name="_GoBack"/>
      <w:bookmarkEnd w:id="4"/>
      <w:r>
        <w:rPr>
          <w:rFonts w:cstheme="minorHAnsi"/>
          <w:sz w:val="40"/>
          <w:szCs w:val="40"/>
        </w:rPr>
        <w:t>ion modem for internet.</w:t>
      </w:r>
    </w:p>
    <w:p w:rsidR="004E75FE" w:rsidRDefault="004E75FE" w:rsidP="004E75FE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Security :</w:t>
      </w:r>
    </w:p>
    <w:p w:rsidR="004E75FE" w:rsidRDefault="004E75FE" w:rsidP="004E75FE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Customer’s data is not available for anyone except users of the system whom should be authenticated using their IDs.</w:t>
      </w:r>
    </w:p>
    <w:p w:rsidR="004E75FE" w:rsidRDefault="004E75FE" w:rsidP="004E75FE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System uses a certain cryptographic technique.</w:t>
      </w:r>
    </w:p>
    <w:p w:rsidR="002E676D" w:rsidRDefault="002E676D" w:rsidP="002E676D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Data Safety :</w:t>
      </w:r>
    </w:p>
    <w:p w:rsidR="002E676D" w:rsidRDefault="002E676D" w:rsidP="002E676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 System is durable, in case of system failure system has a backup and recovery.</w:t>
      </w:r>
    </w:p>
    <w:p w:rsidR="002E676D" w:rsidRDefault="002E676D" w:rsidP="002E676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 System </w:t>
      </w:r>
      <w:r w:rsidR="00571E5E">
        <w:rPr>
          <w:rFonts w:cstheme="minorHAnsi"/>
          <w:sz w:val="40"/>
          <w:szCs w:val="40"/>
        </w:rPr>
        <w:t>has a backup twice a week.</w:t>
      </w:r>
    </w:p>
    <w:p w:rsidR="00571E5E" w:rsidRDefault="00571E5E" w:rsidP="00571E5E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Ease of use:</w:t>
      </w:r>
    </w:p>
    <w:p w:rsidR="00571E5E" w:rsidRDefault="00571E5E" w:rsidP="00571E5E">
      <w:pPr>
        <w:pStyle w:val="ListParagraph"/>
        <w:numPr>
          <w:ilvl w:val="0"/>
          <w:numId w:val="3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System should be easy to use for new users and Customers.</w:t>
      </w:r>
    </w:p>
    <w:p w:rsidR="00443BA4" w:rsidRDefault="00443BA4" w:rsidP="00443BA4">
      <w:pPr>
        <w:pStyle w:val="ListParagraph"/>
        <w:rPr>
          <w:rFonts w:cstheme="minorHAnsi"/>
          <w:sz w:val="40"/>
          <w:szCs w:val="40"/>
        </w:rPr>
      </w:pPr>
    </w:p>
    <w:p w:rsidR="00571E5E" w:rsidRPr="00B24F27" w:rsidRDefault="00571E5E" w:rsidP="00B24F27">
      <w:pPr>
        <w:rPr>
          <w:rFonts w:cstheme="minorHAnsi"/>
          <w:sz w:val="40"/>
          <w:szCs w:val="40"/>
        </w:rPr>
      </w:pPr>
    </w:p>
    <w:sectPr w:rsidR="00571E5E" w:rsidRPr="00B24F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B6B"/>
    <w:multiLevelType w:val="hybridMultilevel"/>
    <w:tmpl w:val="4C82687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227417D"/>
    <w:multiLevelType w:val="hybridMultilevel"/>
    <w:tmpl w:val="5DC23EA8"/>
    <w:lvl w:ilvl="0" w:tplc="0409000F">
      <w:start w:val="1"/>
      <w:numFmt w:val="decimal"/>
      <w:lvlText w:val="%1."/>
      <w:lvlJc w:val="left"/>
      <w:pPr>
        <w:ind w:left="3180" w:hanging="360"/>
      </w:p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2" w15:restartNumberingAfterBreak="0">
    <w:nsid w:val="051067DB"/>
    <w:multiLevelType w:val="hybridMultilevel"/>
    <w:tmpl w:val="99F25C2C"/>
    <w:lvl w:ilvl="0" w:tplc="F22C3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B70"/>
    <w:multiLevelType w:val="hybridMultilevel"/>
    <w:tmpl w:val="41F4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84EAF7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sz w:val="40"/>
        <w:szCs w:val="4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46A5"/>
    <w:multiLevelType w:val="hybridMultilevel"/>
    <w:tmpl w:val="FBEC2A6C"/>
    <w:lvl w:ilvl="0" w:tplc="05DC38E6">
      <w:numFmt w:val="bullet"/>
      <w:lvlText w:val="-"/>
      <w:lvlJc w:val="left"/>
      <w:pPr>
        <w:ind w:left="387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556F09"/>
    <w:multiLevelType w:val="hybridMultilevel"/>
    <w:tmpl w:val="C43CDA52"/>
    <w:lvl w:ilvl="0" w:tplc="05DC38E6">
      <w:numFmt w:val="bullet"/>
      <w:lvlText w:val="-"/>
      <w:lvlJc w:val="left"/>
      <w:pPr>
        <w:ind w:left="31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C485D"/>
    <w:multiLevelType w:val="hybridMultilevel"/>
    <w:tmpl w:val="C688F3CC"/>
    <w:lvl w:ilvl="0" w:tplc="0409000F">
      <w:start w:val="1"/>
      <w:numFmt w:val="decimal"/>
      <w:lvlText w:val="%1."/>
      <w:lvlJc w:val="left"/>
      <w:pPr>
        <w:ind w:left="2256" w:hanging="360"/>
      </w:p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7" w15:restartNumberingAfterBreak="0">
    <w:nsid w:val="10CB747A"/>
    <w:multiLevelType w:val="hybridMultilevel"/>
    <w:tmpl w:val="673E3912"/>
    <w:lvl w:ilvl="0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8" w15:restartNumberingAfterBreak="0">
    <w:nsid w:val="161E3996"/>
    <w:multiLevelType w:val="hybridMultilevel"/>
    <w:tmpl w:val="FE1051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BB4154"/>
    <w:multiLevelType w:val="hybridMultilevel"/>
    <w:tmpl w:val="0322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414D5"/>
    <w:multiLevelType w:val="hybridMultilevel"/>
    <w:tmpl w:val="66A8A4A8"/>
    <w:lvl w:ilvl="0" w:tplc="955463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70850"/>
    <w:multiLevelType w:val="hybridMultilevel"/>
    <w:tmpl w:val="4A7E27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CD23CC3"/>
    <w:multiLevelType w:val="hybridMultilevel"/>
    <w:tmpl w:val="A170A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0364DF"/>
    <w:multiLevelType w:val="multilevel"/>
    <w:tmpl w:val="989AB1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E1B7B14"/>
    <w:multiLevelType w:val="hybridMultilevel"/>
    <w:tmpl w:val="622EED0E"/>
    <w:lvl w:ilvl="0" w:tplc="05DC38E6">
      <w:numFmt w:val="bullet"/>
      <w:lvlText w:val="-"/>
      <w:lvlJc w:val="left"/>
      <w:pPr>
        <w:ind w:left="31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5" w15:restartNumberingAfterBreak="0">
    <w:nsid w:val="2E4963AB"/>
    <w:multiLevelType w:val="hybridMultilevel"/>
    <w:tmpl w:val="CC74F234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6" w15:restartNumberingAfterBreak="0">
    <w:nsid w:val="334D5305"/>
    <w:multiLevelType w:val="hybridMultilevel"/>
    <w:tmpl w:val="5AAA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C73CF"/>
    <w:multiLevelType w:val="hybridMultilevel"/>
    <w:tmpl w:val="17C68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AE1091E"/>
    <w:multiLevelType w:val="hybridMultilevel"/>
    <w:tmpl w:val="D660C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543DF0"/>
    <w:multiLevelType w:val="hybridMultilevel"/>
    <w:tmpl w:val="BA4EB7F8"/>
    <w:lvl w:ilvl="0" w:tplc="05DC38E6">
      <w:numFmt w:val="bullet"/>
      <w:lvlText w:val="-"/>
      <w:lvlJc w:val="left"/>
      <w:pPr>
        <w:ind w:left="621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0" w15:restartNumberingAfterBreak="0">
    <w:nsid w:val="3E06352D"/>
    <w:multiLevelType w:val="hybridMultilevel"/>
    <w:tmpl w:val="8F24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507C6"/>
    <w:multiLevelType w:val="hybridMultilevel"/>
    <w:tmpl w:val="DE66A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6B5F69"/>
    <w:multiLevelType w:val="hybridMultilevel"/>
    <w:tmpl w:val="341EE3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EF67AF"/>
    <w:multiLevelType w:val="hybridMultilevel"/>
    <w:tmpl w:val="E2F69C00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4" w15:restartNumberingAfterBreak="0">
    <w:nsid w:val="45713718"/>
    <w:multiLevelType w:val="hybridMultilevel"/>
    <w:tmpl w:val="B58E7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6E328D"/>
    <w:multiLevelType w:val="hybridMultilevel"/>
    <w:tmpl w:val="ED6268A8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26" w15:restartNumberingAfterBreak="0">
    <w:nsid w:val="4C535B80"/>
    <w:multiLevelType w:val="hybridMultilevel"/>
    <w:tmpl w:val="31667A4A"/>
    <w:lvl w:ilvl="0" w:tplc="0409000F">
      <w:start w:val="1"/>
      <w:numFmt w:val="decimal"/>
      <w:lvlText w:val="%1."/>
      <w:lvlJc w:val="left"/>
      <w:pPr>
        <w:ind w:left="3156" w:hanging="360"/>
      </w:pPr>
    </w:lvl>
    <w:lvl w:ilvl="1" w:tplc="04090019" w:tentative="1">
      <w:start w:val="1"/>
      <w:numFmt w:val="lowerLetter"/>
      <w:lvlText w:val="%2."/>
      <w:lvlJc w:val="left"/>
      <w:pPr>
        <w:ind w:left="3876" w:hanging="360"/>
      </w:pPr>
    </w:lvl>
    <w:lvl w:ilvl="2" w:tplc="0409001B" w:tentative="1">
      <w:start w:val="1"/>
      <w:numFmt w:val="lowerRoman"/>
      <w:lvlText w:val="%3."/>
      <w:lvlJc w:val="right"/>
      <w:pPr>
        <w:ind w:left="4596" w:hanging="180"/>
      </w:pPr>
    </w:lvl>
    <w:lvl w:ilvl="3" w:tplc="0409000F" w:tentative="1">
      <w:start w:val="1"/>
      <w:numFmt w:val="decimal"/>
      <w:lvlText w:val="%4."/>
      <w:lvlJc w:val="left"/>
      <w:pPr>
        <w:ind w:left="5316" w:hanging="360"/>
      </w:pPr>
    </w:lvl>
    <w:lvl w:ilvl="4" w:tplc="04090019" w:tentative="1">
      <w:start w:val="1"/>
      <w:numFmt w:val="lowerLetter"/>
      <w:lvlText w:val="%5."/>
      <w:lvlJc w:val="left"/>
      <w:pPr>
        <w:ind w:left="6036" w:hanging="360"/>
      </w:pPr>
    </w:lvl>
    <w:lvl w:ilvl="5" w:tplc="0409001B" w:tentative="1">
      <w:start w:val="1"/>
      <w:numFmt w:val="lowerRoman"/>
      <w:lvlText w:val="%6."/>
      <w:lvlJc w:val="right"/>
      <w:pPr>
        <w:ind w:left="6756" w:hanging="180"/>
      </w:pPr>
    </w:lvl>
    <w:lvl w:ilvl="6" w:tplc="0409000F" w:tentative="1">
      <w:start w:val="1"/>
      <w:numFmt w:val="decimal"/>
      <w:lvlText w:val="%7."/>
      <w:lvlJc w:val="left"/>
      <w:pPr>
        <w:ind w:left="7476" w:hanging="360"/>
      </w:pPr>
    </w:lvl>
    <w:lvl w:ilvl="7" w:tplc="04090019" w:tentative="1">
      <w:start w:val="1"/>
      <w:numFmt w:val="lowerLetter"/>
      <w:lvlText w:val="%8."/>
      <w:lvlJc w:val="left"/>
      <w:pPr>
        <w:ind w:left="8196" w:hanging="360"/>
      </w:pPr>
    </w:lvl>
    <w:lvl w:ilvl="8" w:tplc="0409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7" w15:restartNumberingAfterBreak="0">
    <w:nsid w:val="525A0D93"/>
    <w:multiLevelType w:val="hybridMultilevel"/>
    <w:tmpl w:val="0F3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64A75"/>
    <w:multiLevelType w:val="hybridMultilevel"/>
    <w:tmpl w:val="45F4200C"/>
    <w:lvl w:ilvl="0" w:tplc="9554632E">
      <w:numFmt w:val="bullet"/>
      <w:lvlText w:val="-"/>
      <w:lvlJc w:val="left"/>
      <w:pPr>
        <w:ind w:left="225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9" w15:restartNumberingAfterBreak="0">
    <w:nsid w:val="57C02572"/>
    <w:multiLevelType w:val="hybridMultilevel"/>
    <w:tmpl w:val="794030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9DF0D6B"/>
    <w:multiLevelType w:val="hybridMultilevel"/>
    <w:tmpl w:val="DDDE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94360"/>
    <w:multiLevelType w:val="hybridMultilevel"/>
    <w:tmpl w:val="014C20A2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2" w15:restartNumberingAfterBreak="0">
    <w:nsid w:val="5B551D34"/>
    <w:multiLevelType w:val="hybridMultilevel"/>
    <w:tmpl w:val="F720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A6CD2"/>
    <w:multiLevelType w:val="hybridMultilevel"/>
    <w:tmpl w:val="7BD88D7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9F11C3"/>
    <w:multiLevelType w:val="hybridMultilevel"/>
    <w:tmpl w:val="5748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A576C"/>
    <w:multiLevelType w:val="hybridMultilevel"/>
    <w:tmpl w:val="1536F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8C5C6E"/>
    <w:multiLevelType w:val="hybridMultilevel"/>
    <w:tmpl w:val="753E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40"/>
        <w:szCs w:val="4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974A6"/>
    <w:multiLevelType w:val="hybridMultilevel"/>
    <w:tmpl w:val="B6208E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63656EA2"/>
    <w:multiLevelType w:val="hybridMultilevel"/>
    <w:tmpl w:val="3386F0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7DD5A6D"/>
    <w:multiLevelType w:val="hybridMultilevel"/>
    <w:tmpl w:val="A252A9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6E2B4944"/>
    <w:multiLevelType w:val="hybridMultilevel"/>
    <w:tmpl w:val="021E9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767363"/>
    <w:multiLevelType w:val="hybridMultilevel"/>
    <w:tmpl w:val="B70E4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F33C4"/>
    <w:multiLevelType w:val="hybridMultilevel"/>
    <w:tmpl w:val="22F0DD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873237D"/>
    <w:multiLevelType w:val="hybridMultilevel"/>
    <w:tmpl w:val="5EEC0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201E9C"/>
    <w:multiLevelType w:val="hybridMultilevel"/>
    <w:tmpl w:val="557A7FDA"/>
    <w:lvl w:ilvl="0" w:tplc="86A4D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D7C2A"/>
    <w:multiLevelType w:val="hybridMultilevel"/>
    <w:tmpl w:val="7322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E53772"/>
    <w:multiLevelType w:val="hybridMultilevel"/>
    <w:tmpl w:val="FDE03800"/>
    <w:lvl w:ilvl="0" w:tplc="2126398C"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4"/>
  </w:num>
  <w:num w:numId="4">
    <w:abstractNumId w:val="17"/>
  </w:num>
  <w:num w:numId="5">
    <w:abstractNumId w:val="22"/>
  </w:num>
  <w:num w:numId="6">
    <w:abstractNumId w:val="38"/>
  </w:num>
  <w:num w:numId="7">
    <w:abstractNumId w:val="33"/>
  </w:num>
  <w:num w:numId="8">
    <w:abstractNumId w:val="37"/>
  </w:num>
  <w:num w:numId="9">
    <w:abstractNumId w:val="0"/>
  </w:num>
  <w:num w:numId="10">
    <w:abstractNumId w:val="16"/>
  </w:num>
  <w:num w:numId="11">
    <w:abstractNumId w:val="29"/>
  </w:num>
  <w:num w:numId="12">
    <w:abstractNumId w:val="1"/>
  </w:num>
  <w:num w:numId="13">
    <w:abstractNumId w:val="26"/>
  </w:num>
  <w:num w:numId="14">
    <w:abstractNumId w:val="32"/>
  </w:num>
  <w:num w:numId="15">
    <w:abstractNumId w:val="30"/>
  </w:num>
  <w:num w:numId="16">
    <w:abstractNumId w:val="41"/>
  </w:num>
  <w:num w:numId="17">
    <w:abstractNumId w:val="35"/>
  </w:num>
  <w:num w:numId="18">
    <w:abstractNumId w:val="31"/>
  </w:num>
  <w:num w:numId="19">
    <w:abstractNumId w:val="42"/>
  </w:num>
  <w:num w:numId="20">
    <w:abstractNumId w:val="6"/>
  </w:num>
  <w:num w:numId="21">
    <w:abstractNumId w:val="25"/>
  </w:num>
  <w:num w:numId="22">
    <w:abstractNumId w:val="7"/>
  </w:num>
  <w:num w:numId="23">
    <w:abstractNumId w:val="27"/>
  </w:num>
  <w:num w:numId="24">
    <w:abstractNumId w:val="12"/>
  </w:num>
  <w:num w:numId="25">
    <w:abstractNumId w:val="39"/>
  </w:num>
  <w:num w:numId="26">
    <w:abstractNumId w:val="15"/>
  </w:num>
  <w:num w:numId="27">
    <w:abstractNumId w:val="23"/>
  </w:num>
  <w:num w:numId="28">
    <w:abstractNumId w:val="34"/>
  </w:num>
  <w:num w:numId="29">
    <w:abstractNumId w:val="18"/>
  </w:num>
  <w:num w:numId="30">
    <w:abstractNumId w:val="40"/>
  </w:num>
  <w:num w:numId="31">
    <w:abstractNumId w:val="14"/>
  </w:num>
  <w:num w:numId="32">
    <w:abstractNumId w:val="10"/>
  </w:num>
  <w:num w:numId="33">
    <w:abstractNumId w:val="46"/>
  </w:num>
  <w:num w:numId="34">
    <w:abstractNumId w:val="19"/>
  </w:num>
  <w:num w:numId="35">
    <w:abstractNumId w:val="5"/>
  </w:num>
  <w:num w:numId="36">
    <w:abstractNumId w:val="4"/>
  </w:num>
  <w:num w:numId="37">
    <w:abstractNumId w:val="2"/>
  </w:num>
  <w:num w:numId="38">
    <w:abstractNumId w:val="45"/>
  </w:num>
  <w:num w:numId="39">
    <w:abstractNumId w:val="28"/>
  </w:num>
  <w:num w:numId="40">
    <w:abstractNumId w:val="21"/>
  </w:num>
  <w:num w:numId="41">
    <w:abstractNumId w:val="43"/>
  </w:num>
  <w:num w:numId="42">
    <w:abstractNumId w:val="13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8"/>
  </w:num>
  <w:num w:numId="46">
    <w:abstractNumId w:val="11"/>
  </w:num>
  <w:num w:numId="47">
    <w:abstractNumId w:val="3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12B86"/>
    <w:rsid w:val="000A78B4"/>
    <w:rsid w:val="000E5F29"/>
    <w:rsid w:val="00117F24"/>
    <w:rsid w:val="0014601B"/>
    <w:rsid w:val="00151E17"/>
    <w:rsid w:val="00161A12"/>
    <w:rsid w:val="001714D8"/>
    <w:rsid w:val="00192BF1"/>
    <w:rsid w:val="001A38DE"/>
    <w:rsid w:val="001C480A"/>
    <w:rsid w:val="001D63CF"/>
    <w:rsid w:val="001F3295"/>
    <w:rsid w:val="00260685"/>
    <w:rsid w:val="00267A00"/>
    <w:rsid w:val="002877A5"/>
    <w:rsid w:val="0029530C"/>
    <w:rsid w:val="002A0E7A"/>
    <w:rsid w:val="002E08A1"/>
    <w:rsid w:val="002E676D"/>
    <w:rsid w:val="003D183F"/>
    <w:rsid w:val="00443BA4"/>
    <w:rsid w:val="00446823"/>
    <w:rsid w:val="00456DC2"/>
    <w:rsid w:val="00483ED6"/>
    <w:rsid w:val="004861AD"/>
    <w:rsid w:val="004B5F85"/>
    <w:rsid w:val="004B716E"/>
    <w:rsid w:val="004C4F82"/>
    <w:rsid w:val="004E75FE"/>
    <w:rsid w:val="004F1991"/>
    <w:rsid w:val="0050797B"/>
    <w:rsid w:val="00510177"/>
    <w:rsid w:val="005139B6"/>
    <w:rsid w:val="00565727"/>
    <w:rsid w:val="00571E5E"/>
    <w:rsid w:val="0058107A"/>
    <w:rsid w:val="005B4A5B"/>
    <w:rsid w:val="005F74DA"/>
    <w:rsid w:val="005F7F6A"/>
    <w:rsid w:val="00632D04"/>
    <w:rsid w:val="00654B3C"/>
    <w:rsid w:val="006B4F05"/>
    <w:rsid w:val="006C3AA4"/>
    <w:rsid w:val="006E680C"/>
    <w:rsid w:val="00746C21"/>
    <w:rsid w:val="00755A39"/>
    <w:rsid w:val="00757488"/>
    <w:rsid w:val="007E5932"/>
    <w:rsid w:val="008609A5"/>
    <w:rsid w:val="008E32C6"/>
    <w:rsid w:val="008F7F8C"/>
    <w:rsid w:val="009059EF"/>
    <w:rsid w:val="00946B1A"/>
    <w:rsid w:val="00A03C44"/>
    <w:rsid w:val="00A4714B"/>
    <w:rsid w:val="00A51C4A"/>
    <w:rsid w:val="00A57009"/>
    <w:rsid w:val="00A62A09"/>
    <w:rsid w:val="00A808C1"/>
    <w:rsid w:val="00AA423E"/>
    <w:rsid w:val="00AD6AF5"/>
    <w:rsid w:val="00AD6B92"/>
    <w:rsid w:val="00B07393"/>
    <w:rsid w:val="00B24F27"/>
    <w:rsid w:val="00B40B7C"/>
    <w:rsid w:val="00B659CE"/>
    <w:rsid w:val="00B67ADA"/>
    <w:rsid w:val="00BB2F37"/>
    <w:rsid w:val="00BB37D4"/>
    <w:rsid w:val="00BE085C"/>
    <w:rsid w:val="00BE7B64"/>
    <w:rsid w:val="00C12B86"/>
    <w:rsid w:val="00C41E8B"/>
    <w:rsid w:val="00C9506B"/>
    <w:rsid w:val="00CE2A8D"/>
    <w:rsid w:val="00CE51C1"/>
    <w:rsid w:val="00D362F7"/>
    <w:rsid w:val="00D4062C"/>
    <w:rsid w:val="00D74F97"/>
    <w:rsid w:val="00DA08EC"/>
    <w:rsid w:val="00DB4979"/>
    <w:rsid w:val="00DC34E3"/>
    <w:rsid w:val="00DE7A0C"/>
    <w:rsid w:val="00E15E93"/>
    <w:rsid w:val="00E473EA"/>
    <w:rsid w:val="00E5559E"/>
    <w:rsid w:val="00E76651"/>
    <w:rsid w:val="00EA5D75"/>
    <w:rsid w:val="00EB3457"/>
    <w:rsid w:val="00EC2625"/>
    <w:rsid w:val="00ED538C"/>
    <w:rsid w:val="00F129AE"/>
    <w:rsid w:val="00F144CC"/>
    <w:rsid w:val="00F30098"/>
    <w:rsid w:val="00F43E92"/>
    <w:rsid w:val="00F44ABF"/>
    <w:rsid w:val="00F544D6"/>
    <w:rsid w:val="00F80E8C"/>
    <w:rsid w:val="00FC200E"/>
    <w:rsid w:val="00FE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A9B"/>
  <w15:docId w15:val="{42F71E49-1D38-46F1-B1AB-CA6B4994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8B5C-DDCF-4FA6-A4A3-5C8A1B8129AD}"/>
      </w:docPartPr>
      <w:docPartBody>
        <w:p w:rsidR="0030224E" w:rsidRDefault="002D1E6A">
          <w:r w:rsidRPr="00706D5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89"/>
    <w:rsid w:val="001B204D"/>
    <w:rsid w:val="001F1E7E"/>
    <w:rsid w:val="002D1E6A"/>
    <w:rsid w:val="0030224E"/>
    <w:rsid w:val="00330E37"/>
    <w:rsid w:val="00515691"/>
    <w:rsid w:val="00613C81"/>
    <w:rsid w:val="00681A02"/>
    <w:rsid w:val="006E41E0"/>
    <w:rsid w:val="00742399"/>
    <w:rsid w:val="007C72F9"/>
    <w:rsid w:val="007D6989"/>
    <w:rsid w:val="009920CB"/>
    <w:rsid w:val="00A86491"/>
    <w:rsid w:val="00B273DF"/>
    <w:rsid w:val="00B83AC4"/>
    <w:rsid w:val="00D02D1B"/>
    <w:rsid w:val="00D873FC"/>
    <w:rsid w:val="00F971BB"/>
    <w:rsid w:val="00F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E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Hotel Reservation System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643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Abdelaziz Mahmoud</cp:lastModifiedBy>
  <cp:revision>57</cp:revision>
  <dcterms:created xsi:type="dcterms:W3CDTF">2018-02-24T08:48:00Z</dcterms:created>
  <dcterms:modified xsi:type="dcterms:W3CDTF">2018-03-14T11:32:00Z</dcterms:modified>
</cp:coreProperties>
</file>